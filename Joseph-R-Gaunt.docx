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D848" w14:textId="1499E4F2" w:rsidR="00D27EAD" w:rsidRPr="00092722" w:rsidRDefault="00D27EAD" w:rsidP="00D27EAD">
      <w:pPr>
        <w:jc w:val="center"/>
        <w:rPr>
          <w:sz w:val="36"/>
          <w:szCs w:val="36"/>
        </w:rPr>
      </w:pPr>
      <w:r w:rsidRPr="00092722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E3D0" wp14:editId="3B269B6F">
                <wp:simplePos x="0" y="0"/>
                <wp:positionH relativeFrom="column">
                  <wp:posOffset>621029</wp:posOffset>
                </wp:positionH>
                <wp:positionV relativeFrom="paragraph">
                  <wp:posOffset>398145</wp:posOffset>
                </wp:positionV>
                <wp:extent cx="5038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5B580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31.35pt" to="445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192CA4" w:rsidRPr="00092722">
        <w:rPr>
          <w:sz w:val="36"/>
          <w:szCs w:val="36"/>
        </w:rPr>
        <w:t>Joseph R. Gaunt</w:t>
      </w:r>
    </w:p>
    <w:p w14:paraId="7F4F6E7F" w14:textId="7FD49C1A" w:rsidR="00192CA4" w:rsidRDefault="001C32A1" w:rsidP="001C32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49389" wp14:editId="4C53DE76">
                <wp:simplePos x="0" y="0"/>
                <wp:positionH relativeFrom="column">
                  <wp:posOffset>-32273</wp:posOffset>
                </wp:positionH>
                <wp:positionV relativeFrom="paragraph">
                  <wp:posOffset>314405</wp:posOffset>
                </wp:positionV>
                <wp:extent cx="872203" cy="4138"/>
                <wp:effectExtent l="0" t="0" r="2349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03" cy="4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C890B4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24.75pt" to="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27E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E6DE3" wp14:editId="50668952">
                <wp:simplePos x="0" y="0"/>
                <wp:positionH relativeFrom="column">
                  <wp:posOffset>621030</wp:posOffset>
                </wp:positionH>
                <wp:positionV relativeFrom="paragraph">
                  <wp:posOffset>205104</wp:posOffset>
                </wp:positionV>
                <wp:extent cx="50292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F2F473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6.15pt" to="444.9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92CA4" w:rsidRPr="00192CA4">
        <w:t>joseph.r.gaunt@gmail.com</w:t>
      </w:r>
      <w:r w:rsidR="00192CA4">
        <w:t xml:space="preserve"> | 385-349-9775 | 955 North 680 West, Orem, Utah 84057</w:t>
      </w:r>
    </w:p>
    <w:p w14:paraId="2CC52B6E" w14:textId="6DA8CD30" w:rsidR="00D27EAD" w:rsidRDefault="001C32A1" w:rsidP="00D27E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3DF36" wp14:editId="53F4763B">
                <wp:simplePos x="0" y="0"/>
                <wp:positionH relativeFrom="column">
                  <wp:posOffset>-26670</wp:posOffset>
                </wp:positionH>
                <wp:positionV relativeFrom="paragraph">
                  <wp:posOffset>203200</wp:posOffset>
                </wp:positionV>
                <wp:extent cx="8667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5E0DF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6pt" to="6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D27EAD" w:rsidRPr="00D27EAD">
        <w:rPr>
          <w:b/>
          <w:bCs/>
          <w:sz w:val="28"/>
          <w:szCs w:val="28"/>
        </w:rPr>
        <w:t>Education</w:t>
      </w:r>
    </w:p>
    <w:p w14:paraId="35A20983" w14:textId="66F20415" w:rsidR="00682185" w:rsidRDefault="00682185" w:rsidP="00D27EAD">
      <w:pPr>
        <w:rPr>
          <w:sz w:val="24"/>
          <w:szCs w:val="24"/>
        </w:rPr>
      </w:pPr>
      <w:r>
        <w:rPr>
          <w:sz w:val="24"/>
          <w:szCs w:val="24"/>
        </w:rPr>
        <w:t>Timpanogos High School | August 2017 – May 2020</w:t>
      </w:r>
    </w:p>
    <w:p w14:paraId="6D93951C" w14:textId="71F79AEA" w:rsidR="00682185" w:rsidRPr="00682185" w:rsidRDefault="00682185" w:rsidP="00682185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0"/>
          <w:szCs w:val="20"/>
        </w:rPr>
        <w:t>High School Diploma</w:t>
      </w:r>
    </w:p>
    <w:p w14:paraId="4CF4AA5C" w14:textId="21BBAAFF" w:rsidR="004C4521" w:rsidRPr="004C4521" w:rsidRDefault="00A54C4D" w:rsidP="004C452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0FEF" wp14:editId="6DC7F66F">
                <wp:simplePos x="0" y="0"/>
                <wp:positionH relativeFrom="column">
                  <wp:posOffset>-17145</wp:posOffset>
                </wp:positionH>
                <wp:positionV relativeFrom="paragraph">
                  <wp:posOffset>318770</wp:posOffset>
                </wp:positionV>
                <wp:extent cx="1409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30CD6A7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5.1pt" to="109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82185">
        <w:rPr>
          <w:sz w:val="20"/>
          <w:szCs w:val="20"/>
        </w:rPr>
        <w:t>3.8 Average GPA</w:t>
      </w:r>
    </w:p>
    <w:p w14:paraId="7C48B05C" w14:textId="79175B5C" w:rsidR="005A5068" w:rsidRDefault="00685C06" w:rsidP="00D27E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D22C" wp14:editId="6D2DDCEE">
                <wp:simplePos x="0" y="0"/>
                <wp:positionH relativeFrom="margin">
                  <wp:posOffset>-13064</wp:posOffset>
                </wp:positionH>
                <wp:positionV relativeFrom="paragraph">
                  <wp:posOffset>219256</wp:posOffset>
                </wp:positionV>
                <wp:extent cx="143046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4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A71F03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7.25pt" to="111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F1381">
        <w:rPr>
          <w:b/>
          <w:bCs/>
          <w:sz w:val="28"/>
          <w:szCs w:val="28"/>
        </w:rPr>
        <w:t>Work Experience</w:t>
      </w:r>
    </w:p>
    <w:p w14:paraId="70E4E1AC" w14:textId="383C29D9" w:rsidR="004C4521" w:rsidRPr="005A5068" w:rsidRDefault="005A5068" w:rsidP="004C4521">
      <w:proofErr w:type="spellStart"/>
      <w:r w:rsidRPr="005A5068">
        <w:t>Greenix</w:t>
      </w:r>
      <w:proofErr w:type="spellEnd"/>
      <w:r w:rsidRPr="005A5068">
        <w:t xml:space="preserve"> Pest Control |</w:t>
      </w:r>
      <w:r>
        <w:t xml:space="preserve"> </w:t>
      </w:r>
      <w:r w:rsidRPr="005A5068">
        <w:t xml:space="preserve">Customer Service | April 2021 – September 2021, April 2022 – </w:t>
      </w:r>
      <w:r w:rsidR="00763224">
        <w:t>June 2023</w:t>
      </w:r>
    </w:p>
    <w:p w14:paraId="1F93BA3D" w14:textId="4B4E4639" w:rsidR="005A5068" w:rsidRDefault="00114A2A" w:rsidP="005A5068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Helped technicians and sales representatives with setting up agreements and other backend </w:t>
      </w:r>
      <w:proofErr w:type="gramStart"/>
      <w:r>
        <w:rPr>
          <w:sz w:val="20"/>
          <w:szCs w:val="20"/>
        </w:rPr>
        <w:t>inquiries</w:t>
      </w:r>
      <w:proofErr w:type="gramEnd"/>
    </w:p>
    <w:p w14:paraId="015C8750" w14:textId="00DB5ECF" w:rsidR="005A5068" w:rsidRDefault="00114A2A" w:rsidP="005A5068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Helping customers with billing, scheduling, and general account needs</w:t>
      </w:r>
    </w:p>
    <w:p w14:paraId="3BFB0D80" w14:textId="14E8D698" w:rsidR="00114A2A" w:rsidRDefault="00114A2A" w:rsidP="005A5068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Contacted customers with concerns sent by </w:t>
      </w:r>
      <w:proofErr w:type="gramStart"/>
      <w:r>
        <w:rPr>
          <w:sz w:val="20"/>
          <w:szCs w:val="20"/>
        </w:rPr>
        <w:t>technicians</w:t>
      </w:r>
      <w:proofErr w:type="gramEnd"/>
    </w:p>
    <w:p w14:paraId="22F3929E" w14:textId="60D14B0F" w:rsidR="005A5068" w:rsidRPr="005A5068" w:rsidRDefault="005A5068" w:rsidP="004C4521">
      <w:r w:rsidRPr="005A5068">
        <w:t>Cubby’s | Front of House | July 2020 – April 2021</w:t>
      </w:r>
    </w:p>
    <w:p w14:paraId="17B27EF8" w14:textId="77777777" w:rsidR="004C4521" w:rsidRDefault="004C4521" w:rsidP="004C4521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Scheduled a certain station every shift to work, helping other stations as </w:t>
      </w:r>
      <w:proofErr w:type="gramStart"/>
      <w:r>
        <w:rPr>
          <w:sz w:val="20"/>
          <w:szCs w:val="20"/>
        </w:rPr>
        <w:t>needed</w:t>
      </w:r>
      <w:proofErr w:type="gramEnd"/>
    </w:p>
    <w:p w14:paraId="35BDB0C2" w14:textId="77777777" w:rsidR="004C4521" w:rsidRDefault="004C4521" w:rsidP="004C4521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Frequent customer interaction in taking orders and </w:t>
      </w:r>
      <w:proofErr w:type="gramStart"/>
      <w:r>
        <w:rPr>
          <w:sz w:val="20"/>
          <w:szCs w:val="20"/>
        </w:rPr>
        <w:t>concerns</w:t>
      </w:r>
      <w:proofErr w:type="gramEnd"/>
    </w:p>
    <w:p w14:paraId="3D2288BF" w14:textId="7C05F2BC" w:rsidR="004C4521" w:rsidRPr="004C4521" w:rsidRDefault="004C4521" w:rsidP="00D27EAD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Fast paced, quick thinking environment</w:t>
      </w:r>
    </w:p>
    <w:p w14:paraId="1D0A47A6" w14:textId="785C5156" w:rsidR="001C32A1" w:rsidRDefault="001C32A1" w:rsidP="00D27EAD">
      <w:pPr>
        <w:rPr>
          <w:sz w:val="24"/>
          <w:szCs w:val="24"/>
        </w:rPr>
      </w:pPr>
      <w:r>
        <w:rPr>
          <w:sz w:val="24"/>
          <w:szCs w:val="24"/>
        </w:rPr>
        <w:t>Papa Murphy’s | Shift Lead | May 2017 – August 2019</w:t>
      </w:r>
    </w:p>
    <w:p w14:paraId="18A65733" w14:textId="5845D11F" w:rsidR="00B30994" w:rsidRPr="006B123A" w:rsidRDefault="006B123A" w:rsidP="006B123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0"/>
          <w:szCs w:val="20"/>
        </w:rPr>
        <w:t>Coordinated</w:t>
      </w:r>
      <w:r w:rsidR="003533DE">
        <w:rPr>
          <w:sz w:val="20"/>
          <w:szCs w:val="20"/>
        </w:rPr>
        <w:t xml:space="preserve"> workload and labor percentages </w:t>
      </w:r>
      <w:r>
        <w:rPr>
          <w:sz w:val="20"/>
          <w:szCs w:val="20"/>
        </w:rPr>
        <w:t>for</w:t>
      </w:r>
      <w:r w:rsidR="003533DE">
        <w:rPr>
          <w:sz w:val="20"/>
          <w:szCs w:val="20"/>
        </w:rPr>
        <w:t xml:space="preserve"> crew </w:t>
      </w:r>
      <w:proofErr w:type="gramStart"/>
      <w:r w:rsidR="003533DE">
        <w:rPr>
          <w:sz w:val="20"/>
          <w:szCs w:val="20"/>
        </w:rPr>
        <w:t>management</w:t>
      </w:r>
      <w:proofErr w:type="gramEnd"/>
    </w:p>
    <w:p w14:paraId="709B106E" w14:textId="77777777" w:rsidR="003533DE" w:rsidRPr="003533DE" w:rsidRDefault="003533DE" w:rsidP="001C32A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0"/>
          <w:szCs w:val="20"/>
        </w:rPr>
        <w:t>Keeping a clean environment, giving the best customer satisfaction</w:t>
      </w:r>
    </w:p>
    <w:p w14:paraId="5C2908BA" w14:textId="39EBFFC7" w:rsidR="003533DE" w:rsidRPr="00092722" w:rsidRDefault="00092722" w:rsidP="001C32A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0"/>
          <w:szCs w:val="20"/>
        </w:rPr>
        <w:t>Counted cash and closed the store 80% of</w:t>
      </w:r>
      <w:r w:rsidR="006859A2">
        <w:rPr>
          <w:sz w:val="20"/>
          <w:szCs w:val="20"/>
        </w:rPr>
        <w:t xml:space="preserve"> scheduled and unscheduled work </w:t>
      </w:r>
      <w:proofErr w:type="gramStart"/>
      <w:r w:rsidR="006859A2">
        <w:rPr>
          <w:sz w:val="20"/>
          <w:szCs w:val="20"/>
        </w:rPr>
        <w:t>shifts</w:t>
      </w:r>
      <w:proofErr w:type="gramEnd"/>
    </w:p>
    <w:p w14:paraId="556AB48C" w14:textId="6984FFFD" w:rsidR="005F1381" w:rsidRPr="00D27EAD" w:rsidRDefault="00E14B3D" w:rsidP="00D27E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AF855" wp14:editId="2E5D7DD4">
                <wp:simplePos x="0" y="0"/>
                <wp:positionH relativeFrom="margin">
                  <wp:align>left</wp:align>
                </wp:positionH>
                <wp:positionV relativeFrom="paragraph">
                  <wp:posOffset>12318</wp:posOffset>
                </wp:positionV>
                <wp:extent cx="1152347" cy="7315"/>
                <wp:effectExtent l="0" t="0" r="2921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347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2B52899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90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2521A" wp14:editId="7BFF4BA6">
                <wp:simplePos x="0" y="0"/>
                <wp:positionH relativeFrom="column">
                  <wp:posOffset>-13063</wp:posOffset>
                </wp:positionH>
                <wp:positionV relativeFrom="paragraph">
                  <wp:posOffset>194961</wp:posOffset>
                </wp:positionV>
                <wp:extent cx="116378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856A63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5.35pt" to="90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o4zwEAAAUEAAAOAAAAZHJzL2Uyb0RvYy54bWysU8tu2zAQvBfoPxC815JcIA0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F1381">
        <w:rPr>
          <w:b/>
          <w:bCs/>
          <w:sz w:val="28"/>
          <w:szCs w:val="28"/>
        </w:rPr>
        <w:t xml:space="preserve">Achievements </w:t>
      </w:r>
    </w:p>
    <w:p w14:paraId="54E9F99A" w14:textId="1D1AEC5C" w:rsidR="00D27EAD" w:rsidRDefault="00C9263A" w:rsidP="00D27EAD">
      <w:pPr>
        <w:rPr>
          <w:sz w:val="24"/>
          <w:szCs w:val="24"/>
        </w:rPr>
      </w:pPr>
      <w:r>
        <w:rPr>
          <w:sz w:val="24"/>
          <w:szCs w:val="24"/>
        </w:rPr>
        <w:t>Future Business Leaders of America</w:t>
      </w:r>
    </w:p>
    <w:p w14:paraId="2CEA523A" w14:textId="02B75546" w:rsidR="00C9263A" w:rsidRPr="00C9263A" w:rsidRDefault="005A5068" w:rsidP="00C9263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Active member 2018-2020</w:t>
      </w:r>
    </w:p>
    <w:p w14:paraId="6B75B0DF" w14:textId="3455C5C1" w:rsidR="00C9263A" w:rsidRPr="00685C06" w:rsidRDefault="00C9263A" w:rsidP="00C9263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0"/>
          <w:szCs w:val="20"/>
        </w:rPr>
        <w:t xml:space="preserve">Participated in many different </w:t>
      </w:r>
      <w:r w:rsidR="00685C06">
        <w:rPr>
          <w:sz w:val="20"/>
          <w:szCs w:val="20"/>
        </w:rPr>
        <w:t xml:space="preserve">computer and networking tests and competitions </w:t>
      </w:r>
      <w:r w:rsidR="008F545E">
        <w:rPr>
          <w:sz w:val="20"/>
          <w:szCs w:val="20"/>
        </w:rPr>
        <w:t xml:space="preserve">on a state </w:t>
      </w:r>
      <w:proofErr w:type="gramStart"/>
      <w:r w:rsidR="008F545E">
        <w:rPr>
          <w:sz w:val="20"/>
          <w:szCs w:val="20"/>
        </w:rPr>
        <w:t>level</w:t>
      </w:r>
      <w:proofErr w:type="gramEnd"/>
    </w:p>
    <w:p w14:paraId="1462E1CE" w14:textId="1B296A08" w:rsidR="00685C06" w:rsidRPr="00BD527F" w:rsidRDefault="00BD527F" w:rsidP="00C9263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0"/>
          <w:szCs w:val="20"/>
        </w:rPr>
        <w:t>Over 10 hours of volunteer work for local businesses</w:t>
      </w:r>
    </w:p>
    <w:p w14:paraId="1ED58156" w14:textId="73C955C8" w:rsidR="00BD527F" w:rsidRDefault="00BD527F" w:rsidP="00BD527F">
      <w:pPr>
        <w:rPr>
          <w:sz w:val="24"/>
          <w:szCs w:val="24"/>
        </w:rPr>
      </w:pPr>
      <w:r>
        <w:rPr>
          <w:sz w:val="24"/>
          <w:szCs w:val="24"/>
        </w:rPr>
        <w:t>Eagle Scout</w:t>
      </w:r>
    </w:p>
    <w:p w14:paraId="0DECDCEF" w14:textId="07FA3918" w:rsidR="00BD527F" w:rsidRDefault="00BD527F" w:rsidP="00BD527F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Made education supply kits for </w:t>
      </w:r>
      <w:r w:rsidR="0001641E">
        <w:rPr>
          <w:sz w:val="20"/>
          <w:szCs w:val="20"/>
        </w:rPr>
        <w:t>school kids</w:t>
      </w:r>
      <w:r>
        <w:rPr>
          <w:sz w:val="20"/>
          <w:szCs w:val="20"/>
        </w:rPr>
        <w:t xml:space="preserve"> Jordan and Lebanon who don’t have school supplies readily </w:t>
      </w:r>
      <w:proofErr w:type="gramStart"/>
      <w:r>
        <w:rPr>
          <w:sz w:val="20"/>
          <w:szCs w:val="20"/>
        </w:rPr>
        <w:t>available</w:t>
      </w:r>
      <w:proofErr w:type="gramEnd"/>
    </w:p>
    <w:p w14:paraId="684D1808" w14:textId="63F91AD3" w:rsidR="00BD527F" w:rsidRDefault="00BD527F" w:rsidP="00BD527F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Over 40 hours of</w:t>
      </w:r>
      <w:r w:rsidR="0001641E">
        <w:rPr>
          <w:sz w:val="20"/>
          <w:szCs w:val="20"/>
        </w:rPr>
        <w:t xml:space="preserve"> gathering supplies and</w:t>
      </w:r>
      <w:r>
        <w:rPr>
          <w:sz w:val="20"/>
          <w:szCs w:val="20"/>
        </w:rPr>
        <w:t xml:space="preserve"> assembling the </w:t>
      </w:r>
      <w:proofErr w:type="gramStart"/>
      <w:r>
        <w:rPr>
          <w:sz w:val="20"/>
          <w:szCs w:val="20"/>
        </w:rPr>
        <w:t>kits</w:t>
      </w:r>
      <w:proofErr w:type="gramEnd"/>
      <w:r>
        <w:rPr>
          <w:sz w:val="20"/>
          <w:szCs w:val="20"/>
        </w:rPr>
        <w:t xml:space="preserve"> </w:t>
      </w:r>
    </w:p>
    <w:p w14:paraId="3046FFE9" w14:textId="5B5E32A2" w:rsidR="00246B7F" w:rsidRDefault="00246B7F" w:rsidP="00246B7F">
      <w:pPr>
        <w:rPr>
          <w:sz w:val="24"/>
          <w:szCs w:val="24"/>
        </w:rPr>
      </w:pPr>
      <w:r>
        <w:rPr>
          <w:sz w:val="24"/>
          <w:szCs w:val="24"/>
        </w:rPr>
        <w:t xml:space="preserve">Extracurricular Activities </w:t>
      </w:r>
    </w:p>
    <w:p w14:paraId="488A30B7" w14:textId="094D5828" w:rsidR="0017081E" w:rsidRDefault="0001641E" w:rsidP="0017081E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="00246B7F">
        <w:rPr>
          <w:sz w:val="20"/>
          <w:szCs w:val="20"/>
        </w:rPr>
        <w:t xml:space="preserve"> elderly about computer </w:t>
      </w:r>
      <w:r w:rsidR="00126225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use</w:t>
      </w:r>
      <w:r w:rsidR="00126225">
        <w:rPr>
          <w:sz w:val="20"/>
          <w:szCs w:val="20"/>
        </w:rPr>
        <w:t>,</w:t>
      </w:r>
      <w:r w:rsidR="00246B7F">
        <w:rPr>
          <w:sz w:val="20"/>
          <w:szCs w:val="20"/>
        </w:rPr>
        <w:t xml:space="preserve"> </w:t>
      </w:r>
      <w:r>
        <w:rPr>
          <w:sz w:val="20"/>
          <w:szCs w:val="20"/>
        </w:rPr>
        <w:t>using t</w:t>
      </w:r>
      <w:r w:rsidR="00126225">
        <w:rPr>
          <w:sz w:val="20"/>
          <w:szCs w:val="20"/>
        </w:rPr>
        <w:t>he Team</w:t>
      </w:r>
      <w:r w:rsidR="00B30994">
        <w:rPr>
          <w:sz w:val="20"/>
          <w:szCs w:val="20"/>
        </w:rPr>
        <w:t>V</w:t>
      </w:r>
      <w:r w:rsidR="00126225">
        <w:rPr>
          <w:sz w:val="20"/>
          <w:szCs w:val="20"/>
        </w:rPr>
        <w:t xml:space="preserve">iewer service to remotely control the </w:t>
      </w:r>
      <w:proofErr w:type="gramStart"/>
      <w:r w:rsidR="00126225">
        <w:rPr>
          <w:sz w:val="20"/>
          <w:szCs w:val="20"/>
        </w:rPr>
        <w:t>computers</w:t>
      </w:r>
      <w:proofErr w:type="gramEnd"/>
    </w:p>
    <w:p w14:paraId="0C1EAE1B" w14:textId="7455415A" w:rsidR="00D27EAD" w:rsidRPr="0001641E" w:rsidRDefault="0088103C" w:rsidP="0001641E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Configured</w:t>
      </w:r>
      <w:r w:rsidR="0017081E">
        <w:rPr>
          <w:sz w:val="20"/>
          <w:szCs w:val="20"/>
        </w:rPr>
        <w:t xml:space="preserve"> </w:t>
      </w:r>
      <w:r w:rsidR="0001641E">
        <w:rPr>
          <w:sz w:val="20"/>
          <w:szCs w:val="20"/>
        </w:rPr>
        <w:t>home</w:t>
      </w:r>
      <w:r w:rsidR="0017081E">
        <w:rPr>
          <w:sz w:val="20"/>
          <w:szCs w:val="20"/>
        </w:rPr>
        <w:t xml:space="preserve"> networks</w:t>
      </w:r>
      <w:r w:rsidR="001E6DB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home automation using Google Home Minis, configured the Minis for emergency auto dial using Google VoIP </w:t>
      </w:r>
      <w:proofErr w:type="gramStart"/>
      <w:r>
        <w:rPr>
          <w:sz w:val="20"/>
          <w:szCs w:val="20"/>
        </w:rPr>
        <w:t>technology</w:t>
      </w:r>
      <w:proofErr w:type="gramEnd"/>
    </w:p>
    <w:sectPr w:rsidR="00D27EAD" w:rsidRPr="0001641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304A" w14:textId="77777777" w:rsidR="008473E3" w:rsidRDefault="008473E3">
      <w:pPr>
        <w:spacing w:after="0"/>
      </w:pPr>
      <w:r>
        <w:separator/>
      </w:r>
    </w:p>
  </w:endnote>
  <w:endnote w:type="continuationSeparator" w:id="0">
    <w:p w14:paraId="1CA45F80" w14:textId="77777777" w:rsidR="008473E3" w:rsidRDefault="00847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84D0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39B2" w14:textId="77777777" w:rsidR="008473E3" w:rsidRDefault="008473E3">
      <w:pPr>
        <w:spacing w:after="0"/>
      </w:pPr>
      <w:r>
        <w:separator/>
      </w:r>
    </w:p>
  </w:footnote>
  <w:footnote w:type="continuationSeparator" w:id="0">
    <w:p w14:paraId="29703C56" w14:textId="77777777" w:rsidR="008473E3" w:rsidRDefault="008473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4C556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B76758"/>
    <w:multiLevelType w:val="hybridMultilevel"/>
    <w:tmpl w:val="E2986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1F1A2A"/>
    <w:multiLevelType w:val="hybridMultilevel"/>
    <w:tmpl w:val="E186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0B34F3"/>
    <w:multiLevelType w:val="hybridMultilevel"/>
    <w:tmpl w:val="336C2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454DB"/>
    <w:multiLevelType w:val="hybridMultilevel"/>
    <w:tmpl w:val="349CA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62C60"/>
    <w:multiLevelType w:val="hybridMultilevel"/>
    <w:tmpl w:val="5446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E026A3"/>
    <w:multiLevelType w:val="hybridMultilevel"/>
    <w:tmpl w:val="F712F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37626E"/>
    <w:multiLevelType w:val="hybridMultilevel"/>
    <w:tmpl w:val="CFC2F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292EC0"/>
    <w:multiLevelType w:val="hybridMultilevel"/>
    <w:tmpl w:val="5CC0A754"/>
    <w:lvl w:ilvl="0" w:tplc="ADD68EA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CB22E1"/>
    <w:multiLevelType w:val="hybridMultilevel"/>
    <w:tmpl w:val="51243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1F02079"/>
    <w:multiLevelType w:val="hybridMultilevel"/>
    <w:tmpl w:val="FED00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6A40E31"/>
    <w:multiLevelType w:val="hybridMultilevel"/>
    <w:tmpl w:val="0786128E"/>
    <w:lvl w:ilvl="0" w:tplc="1E88C6D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ED56E55"/>
    <w:multiLevelType w:val="hybridMultilevel"/>
    <w:tmpl w:val="1BBA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2CF71EC"/>
    <w:multiLevelType w:val="hybridMultilevel"/>
    <w:tmpl w:val="6B7845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58E3C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BFA6E62"/>
    <w:multiLevelType w:val="hybridMultilevel"/>
    <w:tmpl w:val="D458B0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4040816">
    <w:abstractNumId w:val="9"/>
  </w:num>
  <w:num w:numId="2" w16cid:durableId="905727410">
    <w:abstractNumId w:val="9"/>
    <w:lvlOverride w:ilvl="0">
      <w:startOverride w:val="1"/>
    </w:lvlOverride>
  </w:num>
  <w:num w:numId="3" w16cid:durableId="1475567069">
    <w:abstractNumId w:val="9"/>
    <w:lvlOverride w:ilvl="0">
      <w:startOverride w:val="1"/>
    </w:lvlOverride>
  </w:num>
  <w:num w:numId="4" w16cid:durableId="1884439417">
    <w:abstractNumId w:val="9"/>
    <w:lvlOverride w:ilvl="0">
      <w:startOverride w:val="1"/>
    </w:lvlOverride>
  </w:num>
  <w:num w:numId="5" w16cid:durableId="586965701">
    <w:abstractNumId w:val="8"/>
  </w:num>
  <w:num w:numId="6" w16cid:durableId="1513837637">
    <w:abstractNumId w:val="7"/>
  </w:num>
  <w:num w:numId="7" w16cid:durableId="1733314212">
    <w:abstractNumId w:val="6"/>
  </w:num>
  <w:num w:numId="8" w16cid:durableId="1546530037">
    <w:abstractNumId w:val="5"/>
  </w:num>
  <w:num w:numId="9" w16cid:durableId="729350659">
    <w:abstractNumId w:val="4"/>
  </w:num>
  <w:num w:numId="10" w16cid:durableId="1037119573">
    <w:abstractNumId w:val="3"/>
  </w:num>
  <w:num w:numId="11" w16cid:durableId="1157187844">
    <w:abstractNumId w:val="2"/>
  </w:num>
  <w:num w:numId="12" w16cid:durableId="623584917">
    <w:abstractNumId w:val="1"/>
  </w:num>
  <w:num w:numId="13" w16cid:durableId="1373655028">
    <w:abstractNumId w:val="0"/>
  </w:num>
  <w:num w:numId="14" w16cid:durableId="1385714640">
    <w:abstractNumId w:val="15"/>
  </w:num>
  <w:num w:numId="15" w16cid:durableId="657346095">
    <w:abstractNumId w:val="26"/>
  </w:num>
  <w:num w:numId="16" w16cid:durableId="1622375865">
    <w:abstractNumId w:val="13"/>
  </w:num>
  <w:num w:numId="17" w16cid:durableId="377515301">
    <w:abstractNumId w:val="20"/>
  </w:num>
  <w:num w:numId="18" w16cid:durableId="1506285274">
    <w:abstractNumId w:val="10"/>
  </w:num>
  <w:num w:numId="19" w16cid:durableId="891775157">
    <w:abstractNumId w:val="33"/>
  </w:num>
  <w:num w:numId="20" w16cid:durableId="1749113618">
    <w:abstractNumId w:val="27"/>
  </w:num>
  <w:num w:numId="21" w16cid:durableId="791752386">
    <w:abstractNumId w:val="12"/>
  </w:num>
  <w:num w:numId="22" w16cid:durableId="1259094588">
    <w:abstractNumId w:val="18"/>
  </w:num>
  <w:num w:numId="23" w16cid:durableId="601114636">
    <w:abstractNumId w:val="32"/>
  </w:num>
  <w:num w:numId="24" w16cid:durableId="1549217873">
    <w:abstractNumId w:val="29"/>
  </w:num>
  <w:num w:numId="25" w16cid:durableId="2135898977">
    <w:abstractNumId w:val="19"/>
  </w:num>
  <w:num w:numId="26" w16cid:durableId="366217915">
    <w:abstractNumId w:val="14"/>
  </w:num>
  <w:num w:numId="27" w16cid:durableId="942999501">
    <w:abstractNumId w:val="31"/>
  </w:num>
  <w:num w:numId="28" w16cid:durableId="203836508">
    <w:abstractNumId w:val="24"/>
  </w:num>
  <w:num w:numId="29" w16cid:durableId="1324119943">
    <w:abstractNumId w:val="30"/>
  </w:num>
  <w:num w:numId="30" w16cid:durableId="1172722995">
    <w:abstractNumId w:val="23"/>
  </w:num>
  <w:num w:numId="31" w16cid:durableId="1117870027">
    <w:abstractNumId w:val="17"/>
  </w:num>
  <w:num w:numId="32" w16cid:durableId="1187867537">
    <w:abstractNumId w:val="28"/>
  </w:num>
  <w:num w:numId="33" w16cid:durableId="735131153">
    <w:abstractNumId w:val="21"/>
  </w:num>
  <w:num w:numId="34" w16cid:durableId="1553075070">
    <w:abstractNumId w:val="22"/>
  </w:num>
  <w:num w:numId="35" w16cid:durableId="2012025734">
    <w:abstractNumId w:val="11"/>
  </w:num>
  <w:num w:numId="36" w16cid:durableId="1950120733">
    <w:abstractNumId w:val="34"/>
  </w:num>
  <w:num w:numId="37" w16cid:durableId="422340360">
    <w:abstractNumId w:val="16"/>
  </w:num>
  <w:num w:numId="38" w16cid:durableId="4303251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4C"/>
    <w:rsid w:val="0001641E"/>
    <w:rsid w:val="000720AD"/>
    <w:rsid w:val="00092722"/>
    <w:rsid w:val="00097666"/>
    <w:rsid w:val="000A4F59"/>
    <w:rsid w:val="000B6700"/>
    <w:rsid w:val="000D3C1B"/>
    <w:rsid w:val="000F357F"/>
    <w:rsid w:val="00114A2A"/>
    <w:rsid w:val="00126225"/>
    <w:rsid w:val="00141A4C"/>
    <w:rsid w:val="001449C9"/>
    <w:rsid w:val="0017081E"/>
    <w:rsid w:val="00192CA4"/>
    <w:rsid w:val="001A21BC"/>
    <w:rsid w:val="001B29CF"/>
    <w:rsid w:val="001C32A1"/>
    <w:rsid w:val="001E6DB0"/>
    <w:rsid w:val="001F25D8"/>
    <w:rsid w:val="00210AE3"/>
    <w:rsid w:val="0021258B"/>
    <w:rsid w:val="00246B7F"/>
    <w:rsid w:val="0028220F"/>
    <w:rsid w:val="00347ACF"/>
    <w:rsid w:val="00351039"/>
    <w:rsid w:val="003533DE"/>
    <w:rsid w:val="00356C14"/>
    <w:rsid w:val="003D1051"/>
    <w:rsid w:val="004C4521"/>
    <w:rsid w:val="00504826"/>
    <w:rsid w:val="00546CB7"/>
    <w:rsid w:val="00570F87"/>
    <w:rsid w:val="005A5068"/>
    <w:rsid w:val="005F1381"/>
    <w:rsid w:val="00617B26"/>
    <w:rsid w:val="006255D9"/>
    <w:rsid w:val="006270A9"/>
    <w:rsid w:val="00675956"/>
    <w:rsid w:val="00681034"/>
    <w:rsid w:val="00682185"/>
    <w:rsid w:val="006859A2"/>
    <w:rsid w:val="00685C06"/>
    <w:rsid w:val="006B123A"/>
    <w:rsid w:val="006E1D40"/>
    <w:rsid w:val="006E23DE"/>
    <w:rsid w:val="006F5D4C"/>
    <w:rsid w:val="007270E7"/>
    <w:rsid w:val="00763224"/>
    <w:rsid w:val="007B1194"/>
    <w:rsid w:val="007F56B4"/>
    <w:rsid w:val="00816216"/>
    <w:rsid w:val="008473E3"/>
    <w:rsid w:val="008657C5"/>
    <w:rsid w:val="0087664C"/>
    <w:rsid w:val="0087734B"/>
    <w:rsid w:val="0088103C"/>
    <w:rsid w:val="008F545E"/>
    <w:rsid w:val="009527C9"/>
    <w:rsid w:val="009550E0"/>
    <w:rsid w:val="009A646E"/>
    <w:rsid w:val="009A72EB"/>
    <w:rsid w:val="009D5933"/>
    <w:rsid w:val="00A12DE8"/>
    <w:rsid w:val="00A322C0"/>
    <w:rsid w:val="00A54C4D"/>
    <w:rsid w:val="00A73158"/>
    <w:rsid w:val="00B30994"/>
    <w:rsid w:val="00B31014"/>
    <w:rsid w:val="00B61DA5"/>
    <w:rsid w:val="00BA5DD2"/>
    <w:rsid w:val="00BD527F"/>
    <w:rsid w:val="00BD768D"/>
    <w:rsid w:val="00BE03E8"/>
    <w:rsid w:val="00C2627B"/>
    <w:rsid w:val="00C61F8E"/>
    <w:rsid w:val="00C9263A"/>
    <w:rsid w:val="00CB3C57"/>
    <w:rsid w:val="00D17CC7"/>
    <w:rsid w:val="00D27EAD"/>
    <w:rsid w:val="00D95064"/>
    <w:rsid w:val="00DB15EF"/>
    <w:rsid w:val="00DF35D6"/>
    <w:rsid w:val="00E14B3D"/>
    <w:rsid w:val="00E61982"/>
    <w:rsid w:val="00E83E4B"/>
    <w:rsid w:val="00EA510C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9A0D9"/>
  <w15:chartTrackingRefBased/>
  <w15:docId w15:val="{FA885DC5-1F07-4757-BD30-A8410E03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A21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FAF91-E951-4432-90EE-8A3D85BE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2129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</dc:creator>
  <cp:keywords/>
  <cp:lastModifiedBy>Gaunt, Joseph</cp:lastModifiedBy>
  <cp:revision>17</cp:revision>
  <cp:lastPrinted>2020-05-02T23:52:00Z</cp:lastPrinted>
  <dcterms:created xsi:type="dcterms:W3CDTF">2020-03-17T16:19:00Z</dcterms:created>
  <dcterms:modified xsi:type="dcterms:W3CDTF">2023-11-02T23:50:00Z</dcterms:modified>
  <cp:version/>
</cp:coreProperties>
</file>